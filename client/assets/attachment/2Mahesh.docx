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7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8993"/>
        <w:gridCol w:w="366"/>
        <w:gridCol w:w="14"/>
      </w:tblGrid>
      <w:tr w:rsidR="00692703" w:rsidRPr="00CF1A49" w:rsidTr="00C42297">
        <w:trPr>
          <w:gridAfter w:val="1"/>
          <w:wAfter w:w="14" w:type="dxa"/>
          <w:trHeight w:hRule="exact" w:val="1894"/>
        </w:trPr>
        <w:tc>
          <w:tcPr>
            <w:tcW w:w="9359" w:type="dxa"/>
            <w:gridSpan w:val="2"/>
            <w:tcMar>
              <w:top w:w="0" w:type="dxa"/>
              <w:bottom w:w="0" w:type="dxa"/>
            </w:tcMar>
          </w:tcPr>
          <w:p w:rsidR="00692703" w:rsidRPr="00CF1A49" w:rsidRDefault="00A052D1" w:rsidP="00913946">
            <w:pPr>
              <w:pStyle w:val="Title"/>
            </w:pPr>
            <w:r>
              <w:t>Mahesh m p</w:t>
            </w:r>
          </w:p>
          <w:p w:rsidR="00692703" w:rsidRPr="008F3B50" w:rsidRDefault="00F0117A" w:rsidP="00913946">
            <w:pPr>
              <w:pStyle w:val="ContactInf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+91-</w:t>
            </w:r>
            <w:r w:rsidR="00A052D1">
              <w:rPr>
                <w:sz w:val="32"/>
                <w:szCs w:val="32"/>
              </w:rPr>
              <w:t>8095300908</w:t>
            </w:r>
          </w:p>
          <w:p w:rsidR="00692703" w:rsidRPr="00CF1A49" w:rsidRDefault="00A052D1" w:rsidP="008F3B50">
            <w:pPr>
              <w:pStyle w:val="ContactInfoEmphasis"/>
            </w:pPr>
            <w:r>
              <w:rPr>
                <w:sz w:val="32"/>
                <w:szCs w:val="32"/>
              </w:rPr>
              <w:t>Maheshmp244</w:t>
            </w:r>
            <w:r w:rsidR="008F3B50" w:rsidRPr="008F3B50">
              <w:rPr>
                <w:sz w:val="32"/>
                <w:szCs w:val="32"/>
              </w:rPr>
              <w:t>@gmail.com</w:t>
            </w:r>
          </w:p>
        </w:tc>
      </w:tr>
      <w:tr w:rsidR="009571D8" w:rsidRPr="00CF1A49" w:rsidTr="008F3B50">
        <w:trPr>
          <w:gridAfter w:val="1"/>
          <w:wAfter w:w="14" w:type="dxa"/>
        </w:trPr>
        <w:tc>
          <w:tcPr>
            <w:tcW w:w="9359" w:type="dxa"/>
            <w:gridSpan w:val="2"/>
            <w:tcMar>
              <w:top w:w="432" w:type="dxa"/>
            </w:tcMar>
          </w:tcPr>
          <w:p w:rsidR="00A853CA" w:rsidRDefault="00A853CA" w:rsidP="00295BA5">
            <w:pPr>
              <w:rPr>
                <w:rFonts w:asciiTheme="majorHAnsi" w:hAnsiTheme="majorHAnsi"/>
                <w:b/>
                <w:color w:val="auto"/>
                <w:sz w:val="28"/>
                <w:szCs w:val="28"/>
              </w:rPr>
            </w:pPr>
          </w:p>
          <w:p w:rsidR="001755A8" w:rsidRPr="00295BA5" w:rsidRDefault="00295BA5" w:rsidP="00295BA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295BA5">
              <w:rPr>
                <w:rFonts w:asciiTheme="majorHAnsi" w:hAnsiTheme="majorHAnsi"/>
                <w:b/>
                <w:color w:val="auto"/>
                <w:sz w:val="28"/>
                <w:szCs w:val="28"/>
              </w:rPr>
              <w:t>HIGHLIGHTS</w:t>
            </w:r>
          </w:p>
        </w:tc>
      </w:tr>
      <w:tr w:rsidR="008F3B50" w:rsidRPr="006E1507" w:rsidTr="008F3B50">
        <w:tblPrEx>
          <w:tblCellMar>
            <w:bottom w:w="0" w:type="dxa"/>
          </w:tblCellMar>
        </w:tblPrEx>
        <w:tc>
          <w:tcPr>
            <w:tcW w:w="8993" w:type="dxa"/>
          </w:tcPr>
          <w:p w:rsidR="00500855" w:rsidRDefault="00500855" w:rsidP="00500855">
            <w:pPr>
              <w:pStyle w:val="ListBullet"/>
            </w:pPr>
            <w:r>
              <w:t>Working as project graduate trainee in CSIR-NAL, Bengaluru.</w:t>
            </w:r>
          </w:p>
          <w:p w:rsidR="00500855" w:rsidRPr="00E50AE7" w:rsidRDefault="00500855" w:rsidP="00E50AE7">
            <w:pPr>
              <w:pStyle w:val="ListBullet"/>
              <w:rPr>
                <w:rFonts w:cstheme="minorHAnsi"/>
                <w:color w:val="auto"/>
                <w:sz w:val="24"/>
                <w:szCs w:val="24"/>
              </w:rPr>
            </w:pPr>
            <w:r w:rsidRPr="00632D6B">
              <w:rPr>
                <w:sz w:val="24"/>
                <w:szCs w:val="24"/>
              </w:rPr>
              <w:t xml:space="preserve">Knowledge of </w:t>
            </w:r>
            <w:r w:rsidR="00AE3130">
              <w:rPr>
                <w:sz w:val="24"/>
                <w:szCs w:val="24"/>
              </w:rPr>
              <w:t xml:space="preserve">concepts like </w:t>
            </w:r>
            <w:r w:rsidR="002B2DA9" w:rsidRPr="00632D6B">
              <w:rPr>
                <w:rFonts w:cstheme="minorHAnsi"/>
                <w:sz w:val="24"/>
                <w:szCs w:val="24"/>
              </w:rPr>
              <w:t>Telecommunication,</w:t>
            </w:r>
            <w:r w:rsidR="00E50AE7" w:rsidRPr="00632D6B">
              <w:rPr>
                <w:rFonts w:cstheme="minorHAnsi"/>
                <w:sz w:val="24"/>
                <w:szCs w:val="24"/>
              </w:rPr>
              <w:t xml:space="preserve"> </w:t>
            </w:r>
            <w:r w:rsidR="002B2DA9" w:rsidRPr="00632D6B">
              <w:rPr>
                <w:rFonts w:cstheme="minorHAnsi"/>
                <w:sz w:val="24"/>
                <w:szCs w:val="24"/>
              </w:rPr>
              <w:t>VLSI,</w:t>
            </w:r>
            <w:r w:rsidR="00E50AE7" w:rsidRPr="00632D6B">
              <w:rPr>
                <w:rFonts w:cstheme="minorHAnsi"/>
                <w:sz w:val="24"/>
                <w:szCs w:val="24"/>
              </w:rPr>
              <w:t xml:space="preserve"> microprocessor 8085</w:t>
            </w:r>
            <w:r w:rsidR="002B2DA9" w:rsidRPr="00632D6B">
              <w:rPr>
                <w:rFonts w:cstheme="minorHAnsi"/>
                <w:sz w:val="24"/>
                <w:szCs w:val="24"/>
              </w:rPr>
              <w:t xml:space="preserve">, </w:t>
            </w:r>
            <w:r w:rsidR="00AE3130">
              <w:rPr>
                <w:rFonts w:cstheme="minorHAnsi"/>
                <w:sz w:val="24"/>
                <w:szCs w:val="24"/>
              </w:rPr>
              <w:t xml:space="preserve">8086 and </w:t>
            </w:r>
            <w:bookmarkStart w:id="0" w:name="_GoBack"/>
            <w:bookmarkEnd w:id="0"/>
            <w:r w:rsidR="002B2DA9" w:rsidRPr="00632D6B">
              <w:rPr>
                <w:rFonts w:cstheme="minorHAnsi"/>
                <w:sz w:val="24"/>
                <w:szCs w:val="24"/>
              </w:rPr>
              <w:t>Embedded</w:t>
            </w:r>
            <w:r w:rsidR="00E50AE7" w:rsidRPr="00632D6B">
              <w:rPr>
                <w:rFonts w:cstheme="minorHAnsi"/>
                <w:sz w:val="24"/>
                <w:szCs w:val="24"/>
              </w:rPr>
              <w:t xml:space="preserve"> System</w:t>
            </w:r>
            <w:r w:rsidRPr="00E50AE7">
              <w:rPr>
                <w:sz w:val="24"/>
                <w:szCs w:val="24"/>
              </w:rPr>
              <w:t>.</w:t>
            </w:r>
          </w:p>
          <w:p w:rsidR="00632D6B" w:rsidRPr="00632D6B" w:rsidRDefault="00500855" w:rsidP="00E50AE7">
            <w:pPr>
              <w:pStyle w:val="ListBullet"/>
              <w:rPr>
                <w:rFonts w:cstheme="minorHAnsi"/>
                <w:color w:val="auto"/>
                <w:sz w:val="24"/>
                <w:szCs w:val="24"/>
              </w:rPr>
            </w:pPr>
            <w:r w:rsidRPr="00632D6B">
              <w:rPr>
                <w:sz w:val="24"/>
                <w:szCs w:val="24"/>
              </w:rPr>
              <w:t>Learning web technologies like HTML, CSS and JavaScript from codeacademy.com</w:t>
            </w:r>
            <w:r w:rsidR="00E50AE7">
              <w:rPr>
                <w:sz w:val="24"/>
                <w:szCs w:val="24"/>
              </w:rPr>
              <w:t xml:space="preserve"> and interest in learning Networking.</w:t>
            </w:r>
          </w:p>
          <w:p w:rsidR="00500855" w:rsidRPr="00632D6B" w:rsidRDefault="00500855" w:rsidP="00500855">
            <w:pPr>
              <w:pStyle w:val="ListBullet"/>
              <w:rPr>
                <w:sz w:val="24"/>
                <w:szCs w:val="24"/>
              </w:rPr>
            </w:pPr>
            <w:r w:rsidRPr="00632D6B">
              <w:rPr>
                <w:sz w:val="24"/>
                <w:szCs w:val="24"/>
              </w:rPr>
              <w:t xml:space="preserve">Pursued 6 weeks training in PC Hardware and Networking </w:t>
            </w:r>
          </w:p>
          <w:p w:rsidR="00EF0A88" w:rsidRPr="00A853CA" w:rsidRDefault="00E13BE9" w:rsidP="00500855">
            <w:pPr>
              <w:pStyle w:val="ListBullet"/>
            </w:pPr>
            <w:r w:rsidRPr="00632D6B">
              <w:rPr>
                <w:sz w:val="24"/>
                <w:szCs w:val="24"/>
              </w:rPr>
              <w:t>Interest and ability to learn other coding languages as needed and techniques.</w:t>
            </w:r>
          </w:p>
          <w:p w:rsidR="00A853CA" w:rsidRPr="006E1507" w:rsidRDefault="00A853CA" w:rsidP="00A853CA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380" w:type="dxa"/>
            <w:gridSpan w:val="2"/>
            <w:tcMar>
              <w:left w:w="360" w:type="dxa"/>
            </w:tcMar>
          </w:tcPr>
          <w:p w:rsidR="00295BA5" w:rsidRPr="006E1507" w:rsidRDefault="00295BA5" w:rsidP="008F3B50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:rsidR="004E01EB" w:rsidRPr="00CF1A49" w:rsidRDefault="0012667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1B47548320B44AA93D788A54F34B231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690425">
        <w:tc>
          <w:tcPr>
            <w:tcW w:w="9290" w:type="dxa"/>
          </w:tcPr>
          <w:p w:rsidR="001D0BF1" w:rsidRPr="00CF1A49" w:rsidRDefault="00DA6F27" w:rsidP="001D0BF1">
            <w:pPr>
              <w:pStyle w:val="Heading3"/>
              <w:outlineLvl w:val="2"/>
            </w:pPr>
            <w:r>
              <w:t>apr 2018</w:t>
            </w:r>
            <w:r w:rsidR="001D0BF1" w:rsidRPr="00CF1A49">
              <w:t xml:space="preserve"> – </w:t>
            </w:r>
            <w:r w:rsidR="00F05737">
              <w:t xml:space="preserve">To </w:t>
            </w:r>
            <w:r w:rsidR="00E20A68">
              <w:t>present</w:t>
            </w:r>
          </w:p>
          <w:p w:rsidR="001D0BF1" w:rsidRPr="00CF1A49" w:rsidRDefault="00DA6F27" w:rsidP="001D0BF1">
            <w:pPr>
              <w:pStyle w:val="Heading2"/>
              <w:outlineLvl w:val="1"/>
            </w:pPr>
            <w:r>
              <w:t>project graduate trainee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csir-national aerospace laboratory, bengaluru</w:t>
            </w:r>
          </w:p>
          <w:p w:rsidR="00DA6F27" w:rsidRPr="00CF1A49" w:rsidRDefault="00DA6F27" w:rsidP="00DA6F27">
            <w:pPr>
              <w:pStyle w:val="Heading3"/>
              <w:outlineLvl w:val="2"/>
            </w:pPr>
          </w:p>
          <w:p w:rsidR="00A853CA" w:rsidRPr="00A853CA" w:rsidRDefault="00DA6F27" w:rsidP="00DA6F27">
            <w:pPr>
              <w:pStyle w:val="Heading2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Product quality checker</w:t>
            </w:r>
            <w:r w:rsidRPr="00CF1A49">
              <w:t xml:space="preserve">, </w:t>
            </w:r>
            <w:r>
              <w:rPr>
                <w:rStyle w:val="SubtleReference"/>
              </w:rPr>
              <w:t>vinyas electronic private ltd, mysore</w:t>
            </w:r>
          </w:p>
        </w:tc>
      </w:tr>
    </w:tbl>
    <w:p w:rsidR="00A853CA" w:rsidRDefault="00A853CA" w:rsidP="0097790C">
      <w:pPr>
        <w:pStyle w:val="Heading1"/>
      </w:pPr>
    </w:p>
    <w:sdt>
      <w:sdtPr>
        <w:alias w:val="Education:"/>
        <w:tag w:val="Education:"/>
        <w:id w:val="-1908763273"/>
        <w:placeholder>
          <w:docPart w:val="6712E46BAFE14F94821A3B0B68D2DC81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757">
        <w:tc>
          <w:tcPr>
            <w:tcW w:w="9290" w:type="dxa"/>
          </w:tcPr>
          <w:p w:rsidR="001D0BF1" w:rsidRPr="00CF1A49" w:rsidRDefault="00677ACE" w:rsidP="001D0BF1">
            <w:pPr>
              <w:pStyle w:val="Heading3"/>
              <w:outlineLvl w:val="2"/>
            </w:pPr>
            <w:r>
              <w:t>2012 - 2016</w:t>
            </w:r>
            <w:r w:rsidR="001D0BF1" w:rsidRPr="00CF1A49">
              <w:t xml:space="preserve"> </w:t>
            </w:r>
          </w:p>
          <w:p w:rsidR="001D0BF1" w:rsidRPr="00CF1A49" w:rsidRDefault="00677ACE" w:rsidP="001D0BF1">
            <w:pPr>
              <w:pStyle w:val="Heading2"/>
              <w:outlineLvl w:val="1"/>
            </w:pPr>
            <w:r>
              <w:t>B.E</w:t>
            </w:r>
            <w:r w:rsidR="001D0BF1" w:rsidRPr="00CF1A49">
              <w:t xml:space="preserve">, </w:t>
            </w:r>
            <w:r w:rsidR="00690425">
              <w:rPr>
                <w:rStyle w:val="SubtleReference"/>
              </w:rPr>
              <w:t>Nmam institute of technology, udupi</w:t>
            </w:r>
          </w:p>
          <w:p w:rsidR="007538DC" w:rsidRPr="00CF1A49" w:rsidRDefault="00677ACE" w:rsidP="00677ACE">
            <w:r>
              <w:t>Bachelor of Engineering in Electronics and Communication Engineering with CGPA 6.17</w:t>
            </w:r>
          </w:p>
        </w:tc>
      </w:tr>
      <w:tr w:rsidR="00D66757" w:rsidRPr="00CF1A49" w:rsidTr="00D66757">
        <w:tc>
          <w:tcPr>
            <w:tcW w:w="9290" w:type="dxa"/>
            <w:tcMar>
              <w:top w:w="216" w:type="dxa"/>
            </w:tcMar>
          </w:tcPr>
          <w:p w:rsidR="00D66757" w:rsidRPr="00CF1A49" w:rsidRDefault="00677ACE" w:rsidP="00D66757">
            <w:pPr>
              <w:pStyle w:val="Heading3"/>
              <w:outlineLvl w:val="2"/>
            </w:pPr>
            <w:r>
              <w:t>2009 - 2012</w:t>
            </w:r>
          </w:p>
          <w:p w:rsidR="00D66757" w:rsidRPr="00CF1A49" w:rsidRDefault="00677ACE" w:rsidP="00D66757">
            <w:pPr>
              <w:pStyle w:val="Heading2"/>
              <w:outlineLvl w:val="1"/>
            </w:pPr>
            <w:r>
              <w:t>Diploma</w:t>
            </w:r>
            <w:r w:rsidR="00D66757" w:rsidRPr="00CF1A49">
              <w:t xml:space="preserve">, </w:t>
            </w:r>
            <w:r>
              <w:rPr>
                <w:rStyle w:val="SubtleReference"/>
              </w:rPr>
              <w:t>Govt. polytechnic, kushalnagar</w:t>
            </w:r>
          </w:p>
          <w:p w:rsidR="00D66757" w:rsidRDefault="00677ACE" w:rsidP="00677ACE">
            <w:r>
              <w:t>Diploma in Electronics and Communication Engineering with 56.89%</w:t>
            </w:r>
          </w:p>
        </w:tc>
      </w:tr>
    </w:tbl>
    <w:tbl>
      <w:tblPr>
        <w:tblStyle w:val="TableGrid2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D66757" w:rsidTr="00932725">
        <w:tc>
          <w:tcPr>
            <w:tcW w:w="9290" w:type="dxa"/>
            <w:tcMar>
              <w:top w:w="216" w:type="dxa"/>
            </w:tcMar>
          </w:tcPr>
          <w:p w:rsidR="00D66757" w:rsidRPr="00CF1A49" w:rsidRDefault="00F32621" w:rsidP="00932725">
            <w:pPr>
              <w:pStyle w:val="Heading3"/>
              <w:outlineLvl w:val="2"/>
            </w:pPr>
            <w:r>
              <w:t xml:space="preserve">2006 - </w:t>
            </w:r>
            <w:r w:rsidR="00065A71">
              <w:t>2007</w:t>
            </w:r>
          </w:p>
          <w:p w:rsidR="00D66757" w:rsidRDefault="00D66757" w:rsidP="00677ACE">
            <w:pPr>
              <w:pStyle w:val="Heading2"/>
              <w:outlineLvl w:val="1"/>
            </w:pPr>
            <w:r>
              <w:t>sslc</w:t>
            </w:r>
            <w:r w:rsidRPr="00CF1A49">
              <w:t xml:space="preserve">, </w:t>
            </w:r>
            <w:r w:rsidR="00677ACE">
              <w:rPr>
                <w:rStyle w:val="SubtleReference"/>
              </w:rPr>
              <w:t xml:space="preserve">sda </w:t>
            </w:r>
            <w:r>
              <w:rPr>
                <w:rStyle w:val="SubtleReference"/>
              </w:rPr>
              <w:t xml:space="preserve">highschool, </w:t>
            </w:r>
            <w:r w:rsidR="00677ACE">
              <w:rPr>
                <w:rStyle w:val="SubtleReference"/>
              </w:rPr>
              <w:t>kollegala with 51.84</w:t>
            </w:r>
            <w:r>
              <w:rPr>
                <w:rStyle w:val="SubtleReference"/>
              </w:rPr>
              <w:t>%</w:t>
            </w:r>
          </w:p>
        </w:tc>
      </w:tr>
    </w:tbl>
    <w:p w:rsidR="00A853CA" w:rsidRDefault="00A853CA" w:rsidP="002F17EE">
      <w:pPr>
        <w:pStyle w:val="Heading1"/>
        <w:tabs>
          <w:tab w:val="left" w:pos="1680"/>
        </w:tabs>
      </w:pPr>
    </w:p>
    <w:p w:rsidR="00A853CA" w:rsidRDefault="00A853CA" w:rsidP="002F17EE">
      <w:pPr>
        <w:pStyle w:val="Heading1"/>
        <w:tabs>
          <w:tab w:val="left" w:pos="1680"/>
        </w:tabs>
      </w:pPr>
    </w:p>
    <w:p w:rsidR="00A853CA" w:rsidRDefault="00A853CA" w:rsidP="002F17EE">
      <w:pPr>
        <w:pStyle w:val="Heading1"/>
        <w:tabs>
          <w:tab w:val="left" w:pos="1680"/>
        </w:tabs>
      </w:pPr>
    </w:p>
    <w:p w:rsidR="00486277" w:rsidRPr="00CF1A49" w:rsidRDefault="002F17EE" w:rsidP="002F17EE">
      <w:pPr>
        <w:pStyle w:val="Heading1"/>
        <w:tabs>
          <w:tab w:val="left" w:pos="1680"/>
        </w:tabs>
      </w:pPr>
      <w:r>
        <w:t xml:space="preserve">Software and hardware </w:t>
      </w:r>
      <w:sdt>
        <w:sdtPr>
          <w:alias w:val="Skills:"/>
          <w:tag w:val="Skills:"/>
          <w:id w:val="-1392877668"/>
          <w:placeholder>
            <w:docPart w:val="DCB81D0738C84B2386673D1408E355C8"/>
          </w:placeholder>
          <w:temporary/>
          <w:showingPlcHdr/>
          <w15:appearance w15:val="hidden"/>
        </w:sdtPr>
        <w:sdtEndPr/>
        <w:sdtContent>
          <w:r w:rsidR="00486277" w:rsidRPr="00CF1A49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8738DC">
        <w:tc>
          <w:tcPr>
            <w:tcW w:w="4680" w:type="dxa"/>
          </w:tcPr>
          <w:p w:rsidR="00FA4EA4" w:rsidRDefault="002F17EE" w:rsidP="00FA4EA4">
            <w:pPr>
              <w:pStyle w:val="ListBullet"/>
            </w:pPr>
            <w:r>
              <w:t>Web Technologies: HTML and CSS</w:t>
            </w:r>
          </w:p>
          <w:p w:rsidR="002F17EE" w:rsidRDefault="002F17EE" w:rsidP="00FA4EA4">
            <w:pPr>
              <w:pStyle w:val="ListBullet"/>
            </w:pPr>
            <w:r>
              <w:t>Tools used: MATLAB</w:t>
            </w:r>
            <w:r w:rsidR="002871D3">
              <w:t>, LabVIEW</w:t>
            </w:r>
          </w:p>
          <w:p w:rsidR="002F17EE" w:rsidRPr="006E1507" w:rsidRDefault="002F17EE" w:rsidP="00FA4EA4">
            <w:pPr>
              <w:pStyle w:val="ListBullet"/>
            </w:pPr>
            <w:r>
              <w:t>Operat</w:t>
            </w:r>
            <w:r w:rsidR="00A853CA">
              <w:t>ing system: Windows 10 and Linux</w:t>
            </w:r>
          </w:p>
        </w:tc>
        <w:tc>
          <w:tcPr>
            <w:tcW w:w="4680" w:type="dxa"/>
            <w:tcMar>
              <w:left w:w="360" w:type="dxa"/>
            </w:tcMar>
          </w:tcPr>
          <w:p w:rsidR="00FA4EA4" w:rsidRPr="006E1507" w:rsidRDefault="00FA4EA4" w:rsidP="002F17EE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:rsidR="00A853CA" w:rsidRDefault="00A853CA" w:rsidP="00CE7521">
      <w:pPr>
        <w:pStyle w:val="Heading1"/>
      </w:pPr>
    </w:p>
    <w:p w:rsidR="00CE7521" w:rsidRDefault="00CE7521" w:rsidP="00CE7521">
      <w:pPr>
        <w:pStyle w:val="Heading1"/>
      </w:pPr>
      <w:r>
        <w:t>projects undertaken</w:t>
      </w:r>
    </w:p>
    <w:p w:rsidR="00A853CA" w:rsidRPr="00A853CA" w:rsidRDefault="00A853CA" w:rsidP="00A853CA">
      <w:pPr>
        <w:pStyle w:val="ListParagraph"/>
        <w:numPr>
          <w:ilvl w:val="0"/>
          <w:numId w:val="15"/>
        </w:numPr>
        <w:spacing w:after="200" w:line="276" w:lineRule="auto"/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>Automation of unmanned Railway Gate Control</w:t>
      </w:r>
    </w:p>
    <w:p w:rsidR="00A853CA" w:rsidRPr="001B51F4" w:rsidRDefault="00A853CA" w:rsidP="00A853CA">
      <w:pPr>
        <w:pStyle w:val="ListParagraph"/>
        <w:numPr>
          <w:ilvl w:val="0"/>
          <w:numId w:val="15"/>
        </w:numPr>
        <w:tabs>
          <w:tab w:val="left" w:pos="810"/>
        </w:tabs>
        <w:spacing w:after="200" w:line="276" w:lineRule="auto"/>
        <w:jc w:val="both"/>
        <w:rPr>
          <w:rFonts w:ascii="Times New Roman" w:hAnsi="Times New Roman"/>
          <w:b/>
        </w:rPr>
      </w:pPr>
      <w:r w:rsidRPr="001B51F4">
        <w:rPr>
          <w:rFonts w:ascii="Times New Roman" w:hAnsi="Times New Roman"/>
          <w:sz w:val="24"/>
          <w:szCs w:val="24"/>
        </w:rPr>
        <w:t>Burglar Alarm Using Piezoelectric Sensor</w:t>
      </w:r>
    </w:p>
    <w:p w:rsidR="00A853CA" w:rsidRPr="00CF1A49" w:rsidRDefault="00A853CA" w:rsidP="00A853CA">
      <w:pPr>
        <w:pStyle w:val="Heading1"/>
      </w:pPr>
      <w:r>
        <w:t>Hobbies</w:t>
      </w:r>
    </w:p>
    <w:p w:rsidR="00A853CA" w:rsidRDefault="00A853CA" w:rsidP="00A853CA">
      <w:r>
        <w:t>Playing cricket, Reading books etc.</w:t>
      </w:r>
    </w:p>
    <w:p w:rsidR="00D1471A" w:rsidRDefault="00D1471A" w:rsidP="00CE7521">
      <w:pPr>
        <w:shd w:val="clear" w:color="auto" w:fill="FFFFFF"/>
        <w:spacing w:after="180" w:line="360" w:lineRule="atLeast"/>
        <w:textAlignment w:val="baseline"/>
        <w:rPr>
          <w:rFonts w:cs="Times New Roman"/>
          <w:b/>
          <w:sz w:val="24"/>
          <w:szCs w:val="24"/>
        </w:rPr>
      </w:pPr>
    </w:p>
    <w:p w:rsidR="00CE7521" w:rsidRPr="00CE7521" w:rsidRDefault="00CE7521" w:rsidP="00CE7521">
      <w:pPr>
        <w:shd w:val="clear" w:color="auto" w:fill="FFFFFF"/>
        <w:spacing w:after="180" w:line="360" w:lineRule="atLeast"/>
        <w:textAlignment w:val="baseline"/>
        <w:rPr>
          <w:rFonts w:cs="Times New Roman"/>
          <w:sz w:val="24"/>
          <w:szCs w:val="24"/>
        </w:rPr>
      </w:pPr>
      <w:r w:rsidRPr="00CE7521">
        <w:rPr>
          <w:rFonts w:cs="Times New Roman"/>
          <w:b/>
          <w:sz w:val="24"/>
          <w:szCs w:val="24"/>
        </w:rPr>
        <w:t>Date:</w:t>
      </w:r>
      <w:r w:rsidR="00A31217">
        <w:rPr>
          <w:rFonts w:cs="Times New Roman"/>
          <w:b/>
          <w:sz w:val="24"/>
          <w:szCs w:val="24"/>
        </w:rPr>
        <w:t xml:space="preserve"> </w:t>
      </w:r>
      <w:r w:rsidR="00A31217">
        <w:rPr>
          <w:rFonts w:cs="Times New Roman"/>
          <w:b/>
          <w:sz w:val="24"/>
          <w:szCs w:val="24"/>
        </w:rPr>
        <w:fldChar w:fldCharType="begin"/>
      </w:r>
      <w:r w:rsidR="00A31217">
        <w:rPr>
          <w:rFonts w:cs="Times New Roman"/>
          <w:b/>
          <w:sz w:val="24"/>
          <w:szCs w:val="24"/>
        </w:rPr>
        <w:instrText xml:space="preserve"> DATE \@ "d-MMM-yy" </w:instrText>
      </w:r>
      <w:r w:rsidR="00A31217">
        <w:rPr>
          <w:rFonts w:cs="Times New Roman"/>
          <w:b/>
          <w:sz w:val="24"/>
          <w:szCs w:val="24"/>
        </w:rPr>
        <w:fldChar w:fldCharType="separate"/>
      </w:r>
      <w:r w:rsidR="002B2DA9">
        <w:rPr>
          <w:rFonts w:cs="Times New Roman"/>
          <w:b/>
          <w:noProof/>
          <w:sz w:val="24"/>
          <w:szCs w:val="24"/>
        </w:rPr>
        <w:t>2-Nov-18</w:t>
      </w:r>
      <w:r w:rsidR="00A31217">
        <w:rPr>
          <w:rFonts w:cs="Times New Roman"/>
          <w:b/>
          <w:sz w:val="24"/>
          <w:szCs w:val="24"/>
        </w:rPr>
        <w:fldChar w:fldCharType="end"/>
      </w:r>
    </w:p>
    <w:p w:rsidR="00CE7521" w:rsidRPr="00CE7521" w:rsidRDefault="00CE7521" w:rsidP="00CE7521">
      <w:pPr>
        <w:rPr>
          <w:rFonts w:cs="Times New Roman"/>
          <w:sz w:val="24"/>
          <w:szCs w:val="24"/>
        </w:rPr>
      </w:pPr>
      <w:r w:rsidRPr="00CE7521">
        <w:rPr>
          <w:rFonts w:cs="Times New Roman"/>
          <w:b/>
          <w:sz w:val="24"/>
          <w:szCs w:val="24"/>
        </w:rPr>
        <w:t>Place:</w:t>
      </w:r>
      <w:r w:rsidRPr="00CE7521">
        <w:rPr>
          <w:rFonts w:cs="Times New Roman"/>
          <w:sz w:val="24"/>
          <w:szCs w:val="24"/>
        </w:rPr>
        <w:t xml:space="preserve"> Mysore</w:t>
      </w:r>
      <w:r w:rsidRPr="00CE7521">
        <w:rPr>
          <w:rFonts w:cs="Times New Roman"/>
          <w:sz w:val="24"/>
          <w:szCs w:val="24"/>
        </w:rPr>
        <w:tab/>
      </w:r>
      <w:r w:rsidRPr="00CE7521">
        <w:rPr>
          <w:rFonts w:cs="Times New Roman"/>
          <w:sz w:val="24"/>
          <w:szCs w:val="24"/>
        </w:rPr>
        <w:tab/>
      </w:r>
      <w:r w:rsidRPr="00CE7521">
        <w:rPr>
          <w:rFonts w:cs="Times New Roman"/>
          <w:sz w:val="24"/>
          <w:szCs w:val="24"/>
        </w:rPr>
        <w:tab/>
      </w:r>
      <w:r w:rsidRPr="00CE7521">
        <w:rPr>
          <w:rFonts w:cs="Times New Roman"/>
          <w:sz w:val="24"/>
          <w:szCs w:val="24"/>
        </w:rPr>
        <w:tab/>
      </w:r>
      <w:r w:rsidRPr="00CE7521">
        <w:rPr>
          <w:rFonts w:cs="Times New Roman"/>
          <w:sz w:val="24"/>
          <w:szCs w:val="24"/>
        </w:rPr>
        <w:tab/>
      </w:r>
      <w:r w:rsidRPr="00CE7521">
        <w:rPr>
          <w:rFonts w:cs="Times New Roman"/>
          <w:sz w:val="24"/>
          <w:szCs w:val="24"/>
        </w:rPr>
        <w:tab/>
      </w:r>
      <w:r w:rsidRPr="00CE7521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                           </w:t>
      </w:r>
      <w:r w:rsidR="00A853CA">
        <w:rPr>
          <w:rFonts w:cs="Times New Roman"/>
          <w:b/>
          <w:sz w:val="24"/>
          <w:szCs w:val="24"/>
        </w:rPr>
        <w:t>Mahesh M P</w:t>
      </w:r>
    </w:p>
    <w:p w:rsidR="00FA4EA4" w:rsidRPr="00CE7521" w:rsidRDefault="00FA4EA4" w:rsidP="006E1507"/>
    <w:sectPr w:rsidR="00FA4EA4" w:rsidRPr="00CE7521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677" w:rsidRDefault="00126677" w:rsidP="0068194B">
      <w:r>
        <w:separator/>
      </w:r>
    </w:p>
    <w:p w:rsidR="00126677" w:rsidRDefault="00126677"/>
    <w:p w:rsidR="00126677" w:rsidRDefault="00126677"/>
  </w:endnote>
  <w:endnote w:type="continuationSeparator" w:id="0">
    <w:p w:rsidR="00126677" w:rsidRDefault="00126677" w:rsidP="0068194B">
      <w:r>
        <w:continuationSeparator/>
      </w:r>
    </w:p>
    <w:p w:rsidR="00126677" w:rsidRDefault="00126677"/>
    <w:p w:rsidR="00126677" w:rsidRDefault="001266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313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677" w:rsidRDefault="00126677" w:rsidP="0068194B">
      <w:r>
        <w:separator/>
      </w:r>
    </w:p>
    <w:p w:rsidR="00126677" w:rsidRDefault="00126677"/>
    <w:p w:rsidR="00126677" w:rsidRDefault="00126677"/>
  </w:footnote>
  <w:footnote w:type="continuationSeparator" w:id="0">
    <w:p w:rsidR="00126677" w:rsidRDefault="00126677" w:rsidP="0068194B">
      <w:r>
        <w:continuationSeparator/>
      </w:r>
    </w:p>
    <w:p w:rsidR="00126677" w:rsidRDefault="00126677"/>
    <w:p w:rsidR="00126677" w:rsidRDefault="001266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413639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3F3658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7A4308D"/>
    <w:multiLevelType w:val="hybridMultilevel"/>
    <w:tmpl w:val="75C6B0B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88646C3"/>
    <w:multiLevelType w:val="hybridMultilevel"/>
    <w:tmpl w:val="BFC458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079200D"/>
    <w:multiLevelType w:val="hybridMultilevel"/>
    <w:tmpl w:val="0DEE9DFE"/>
    <w:lvl w:ilvl="0" w:tplc="3F365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D8453C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  <w:color w:val="66666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33D610F"/>
    <w:multiLevelType w:val="multilevel"/>
    <w:tmpl w:val="6CCE96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6E6D2B4F"/>
    <w:multiLevelType w:val="hybridMultilevel"/>
    <w:tmpl w:val="8682B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448DF"/>
    <w:multiLevelType w:val="hybridMultilevel"/>
    <w:tmpl w:val="5A083DE0"/>
    <w:lvl w:ilvl="0" w:tplc="3F365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61291"/>
    <w:multiLevelType w:val="multilevel"/>
    <w:tmpl w:val="D810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14"/>
  </w:num>
  <w:num w:numId="16">
    <w:abstractNumId w:val="12"/>
  </w:num>
  <w:num w:numId="17">
    <w:abstractNumId w:val="18"/>
  </w:num>
  <w:num w:numId="18">
    <w:abstractNumId w:val="16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BA5"/>
    <w:rsid w:val="000001EF"/>
    <w:rsid w:val="00007322"/>
    <w:rsid w:val="00007728"/>
    <w:rsid w:val="00024584"/>
    <w:rsid w:val="00024730"/>
    <w:rsid w:val="00030225"/>
    <w:rsid w:val="00043CE4"/>
    <w:rsid w:val="00055E95"/>
    <w:rsid w:val="00065A71"/>
    <w:rsid w:val="000665F2"/>
    <w:rsid w:val="0007021F"/>
    <w:rsid w:val="00075DE2"/>
    <w:rsid w:val="000B2BA5"/>
    <w:rsid w:val="000B4075"/>
    <w:rsid w:val="000D1CB1"/>
    <w:rsid w:val="000F2F8C"/>
    <w:rsid w:val="0010006E"/>
    <w:rsid w:val="001045A8"/>
    <w:rsid w:val="00114A91"/>
    <w:rsid w:val="00126677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C63C6"/>
    <w:rsid w:val="001D0BF1"/>
    <w:rsid w:val="001E3120"/>
    <w:rsid w:val="001E40DB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71D3"/>
    <w:rsid w:val="00294998"/>
    <w:rsid w:val="00295BA5"/>
    <w:rsid w:val="00297F18"/>
    <w:rsid w:val="002A1945"/>
    <w:rsid w:val="002B2958"/>
    <w:rsid w:val="002B2DA9"/>
    <w:rsid w:val="002B3FC8"/>
    <w:rsid w:val="002D23C5"/>
    <w:rsid w:val="002D6137"/>
    <w:rsid w:val="002E7E61"/>
    <w:rsid w:val="002F05E5"/>
    <w:rsid w:val="002F1689"/>
    <w:rsid w:val="002F17EE"/>
    <w:rsid w:val="002F254D"/>
    <w:rsid w:val="002F30E4"/>
    <w:rsid w:val="00307140"/>
    <w:rsid w:val="00316DFF"/>
    <w:rsid w:val="0032474A"/>
    <w:rsid w:val="00325B57"/>
    <w:rsid w:val="00336056"/>
    <w:rsid w:val="003544E1"/>
    <w:rsid w:val="00366398"/>
    <w:rsid w:val="003701C6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5342"/>
    <w:rsid w:val="00437E8C"/>
    <w:rsid w:val="00440225"/>
    <w:rsid w:val="004726BC"/>
    <w:rsid w:val="00474105"/>
    <w:rsid w:val="00480E6E"/>
    <w:rsid w:val="00486277"/>
    <w:rsid w:val="0049365A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0855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C6329"/>
    <w:rsid w:val="005D3CA7"/>
    <w:rsid w:val="005D4CC1"/>
    <w:rsid w:val="005F34E0"/>
    <w:rsid w:val="005F4B91"/>
    <w:rsid w:val="005F55D2"/>
    <w:rsid w:val="00612E65"/>
    <w:rsid w:val="0062312F"/>
    <w:rsid w:val="00625F2C"/>
    <w:rsid w:val="00632D6B"/>
    <w:rsid w:val="006618E9"/>
    <w:rsid w:val="00677ACE"/>
    <w:rsid w:val="0068194B"/>
    <w:rsid w:val="00690425"/>
    <w:rsid w:val="00692703"/>
    <w:rsid w:val="006A1962"/>
    <w:rsid w:val="006B5D48"/>
    <w:rsid w:val="006B7D7B"/>
    <w:rsid w:val="006C1A5E"/>
    <w:rsid w:val="006E1507"/>
    <w:rsid w:val="006E599A"/>
    <w:rsid w:val="00712D8B"/>
    <w:rsid w:val="00723298"/>
    <w:rsid w:val="007273B7"/>
    <w:rsid w:val="00733E0A"/>
    <w:rsid w:val="00737A88"/>
    <w:rsid w:val="0074403D"/>
    <w:rsid w:val="00746D44"/>
    <w:rsid w:val="007538DC"/>
    <w:rsid w:val="00757803"/>
    <w:rsid w:val="007854B2"/>
    <w:rsid w:val="0079206B"/>
    <w:rsid w:val="00796076"/>
    <w:rsid w:val="007C0566"/>
    <w:rsid w:val="007C606B"/>
    <w:rsid w:val="007D3F20"/>
    <w:rsid w:val="007E6A61"/>
    <w:rsid w:val="00801140"/>
    <w:rsid w:val="00803404"/>
    <w:rsid w:val="00834955"/>
    <w:rsid w:val="00855B59"/>
    <w:rsid w:val="00860461"/>
    <w:rsid w:val="0086487C"/>
    <w:rsid w:val="00870B20"/>
    <w:rsid w:val="008738DC"/>
    <w:rsid w:val="008829F8"/>
    <w:rsid w:val="00885897"/>
    <w:rsid w:val="008A6538"/>
    <w:rsid w:val="008C7056"/>
    <w:rsid w:val="008E5EA9"/>
    <w:rsid w:val="008E66A9"/>
    <w:rsid w:val="008F3B14"/>
    <w:rsid w:val="008F3B50"/>
    <w:rsid w:val="00901899"/>
    <w:rsid w:val="0090344B"/>
    <w:rsid w:val="00905715"/>
    <w:rsid w:val="0091321E"/>
    <w:rsid w:val="00913946"/>
    <w:rsid w:val="0092726B"/>
    <w:rsid w:val="009309B7"/>
    <w:rsid w:val="009361BA"/>
    <w:rsid w:val="00944F78"/>
    <w:rsid w:val="009510E7"/>
    <w:rsid w:val="00952C89"/>
    <w:rsid w:val="0095499C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52D1"/>
    <w:rsid w:val="00A14534"/>
    <w:rsid w:val="00A16DAA"/>
    <w:rsid w:val="00A24162"/>
    <w:rsid w:val="00A25023"/>
    <w:rsid w:val="00A270EA"/>
    <w:rsid w:val="00A30490"/>
    <w:rsid w:val="00A31217"/>
    <w:rsid w:val="00A34BA2"/>
    <w:rsid w:val="00A36F27"/>
    <w:rsid w:val="00A42E32"/>
    <w:rsid w:val="00A46E63"/>
    <w:rsid w:val="00A51DC5"/>
    <w:rsid w:val="00A53DE1"/>
    <w:rsid w:val="00A615E1"/>
    <w:rsid w:val="00A755E8"/>
    <w:rsid w:val="00A853CA"/>
    <w:rsid w:val="00A93A5D"/>
    <w:rsid w:val="00AB32F8"/>
    <w:rsid w:val="00AB610B"/>
    <w:rsid w:val="00AD360E"/>
    <w:rsid w:val="00AD40FB"/>
    <w:rsid w:val="00AD782D"/>
    <w:rsid w:val="00AE3130"/>
    <w:rsid w:val="00AE7650"/>
    <w:rsid w:val="00B10EBE"/>
    <w:rsid w:val="00B1763F"/>
    <w:rsid w:val="00B236F1"/>
    <w:rsid w:val="00B50F99"/>
    <w:rsid w:val="00B51D1B"/>
    <w:rsid w:val="00B540F4"/>
    <w:rsid w:val="00B60FD0"/>
    <w:rsid w:val="00B622DF"/>
    <w:rsid w:val="00B6332A"/>
    <w:rsid w:val="00B655D0"/>
    <w:rsid w:val="00B81760"/>
    <w:rsid w:val="00B8494C"/>
    <w:rsid w:val="00BA1546"/>
    <w:rsid w:val="00BB4E51"/>
    <w:rsid w:val="00BD431F"/>
    <w:rsid w:val="00BE423E"/>
    <w:rsid w:val="00BF61AC"/>
    <w:rsid w:val="00C26214"/>
    <w:rsid w:val="00C42297"/>
    <w:rsid w:val="00C47FA6"/>
    <w:rsid w:val="00C57FC6"/>
    <w:rsid w:val="00C66A7D"/>
    <w:rsid w:val="00C779DA"/>
    <w:rsid w:val="00C814F7"/>
    <w:rsid w:val="00CA4B4D"/>
    <w:rsid w:val="00CB35C3"/>
    <w:rsid w:val="00CC040E"/>
    <w:rsid w:val="00CD323D"/>
    <w:rsid w:val="00CE4030"/>
    <w:rsid w:val="00CE64B3"/>
    <w:rsid w:val="00CE7521"/>
    <w:rsid w:val="00CF1A49"/>
    <w:rsid w:val="00D0630C"/>
    <w:rsid w:val="00D1471A"/>
    <w:rsid w:val="00D243A9"/>
    <w:rsid w:val="00D305E5"/>
    <w:rsid w:val="00D37CD3"/>
    <w:rsid w:val="00D66757"/>
    <w:rsid w:val="00D66A52"/>
    <w:rsid w:val="00D66EFA"/>
    <w:rsid w:val="00D72A2D"/>
    <w:rsid w:val="00D9521A"/>
    <w:rsid w:val="00DA3914"/>
    <w:rsid w:val="00DA59AA"/>
    <w:rsid w:val="00DA6F27"/>
    <w:rsid w:val="00DB6915"/>
    <w:rsid w:val="00DB7E1E"/>
    <w:rsid w:val="00DC1B78"/>
    <w:rsid w:val="00DC2A2F"/>
    <w:rsid w:val="00DC600B"/>
    <w:rsid w:val="00DE0FAA"/>
    <w:rsid w:val="00DE136D"/>
    <w:rsid w:val="00DE6534"/>
    <w:rsid w:val="00DE7BAF"/>
    <w:rsid w:val="00DF4D6C"/>
    <w:rsid w:val="00E01923"/>
    <w:rsid w:val="00E05852"/>
    <w:rsid w:val="00E13BE9"/>
    <w:rsid w:val="00E14498"/>
    <w:rsid w:val="00E20A68"/>
    <w:rsid w:val="00E2397A"/>
    <w:rsid w:val="00E254DB"/>
    <w:rsid w:val="00E300FC"/>
    <w:rsid w:val="00E362DB"/>
    <w:rsid w:val="00E50AE7"/>
    <w:rsid w:val="00E54E74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21E5"/>
    <w:rsid w:val="00EC4CBF"/>
    <w:rsid w:val="00EE2CA8"/>
    <w:rsid w:val="00EF0A88"/>
    <w:rsid w:val="00EF17E8"/>
    <w:rsid w:val="00EF51D9"/>
    <w:rsid w:val="00F0117A"/>
    <w:rsid w:val="00F05737"/>
    <w:rsid w:val="00F130DD"/>
    <w:rsid w:val="00F24884"/>
    <w:rsid w:val="00F32621"/>
    <w:rsid w:val="00F476C4"/>
    <w:rsid w:val="00F61DF9"/>
    <w:rsid w:val="00F81960"/>
    <w:rsid w:val="00F8769D"/>
    <w:rsid w:val="00F9350C"/>
    <w:rsid w:val="00F94EB5"/>
    <w:rsid w:val="00F9624D"/>
    <w:rsid w:val="00FA4EA4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ACFBC9-E346-452F-8045-192284F3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table" w:customStyle="1" w:styleId="TableGrid10">
    <w:name w:val="Table Grid1"/>
    <w:basedOn w:val="TableNormal"/>
    <w:next w:val="TableGrid"/>
    <w:uiPriority w:val="39"/>
    <w:rsid w:val="00D66757"/>
    <w:pPr>
      <w:contextualSpacing/>
    </w:pPr>
    <w:tblPr/>
  </w:style>
  <w:style w:type="table" w:customStyle="1" w:styleId="TableGrid20">
    <w:name w:val="Table Grid2"/>
    <w:basedOn w:val="TableNormal"/>
    <w:next w:val="TableGrid"/>
    <w:uiPriority w:val="39"/>
    <w:rsid w:val="00D66757"/>
    <w:pPr>
      <w:contextualSpacing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nak\Downloads\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B47548320B44AA93D788A54F34B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7B9B6-D56C-4627-8C4C-303C8F5F06C4}"/>
      </w:docPartPr>
      <w:docPartBody>
        <w:p w:rsidR="00B66627" w:rsidRDefault="00B66627">
          <w:pPr>
            <w:pStyle w:val="51B47548320B44AA93D788A54F34B231"/>
          </w:pPr>
          <w:r w:rsidRPr="00CF1A49">
            <w:t>Experience</w:t>
          </w:r>
        </w:p>
      </w:docPartBody>
    </w:docPart>
    <w:docPart>
      <w:docPartPr>
        <w:name w:val="6712E46BAFE14F94821A3B0B68D2D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85AA7-064D-441F-9A7D-12856C1A00D0}"/>
      </w:docPartPr>
      <w:docPartBody>
        <w:p w:rsidR="00B66627" w:rsidRDefault="00B66627">
          <w:pPr>
            <w:pStyle w:val="6712E46BAFE14F94821A3B0B68D2DC81"/>
          </w:pPr>
          <w:r w:rsidRPr="00CF1A49">
            <w:t>Education</w:t>
          </w:r>
        </w:p>
      </w:docPartBody>
    </w:docPart>
    <w:docPart>
      <w:docPartPr>
        <w:name w:val="DCB81D0738C84B2386673D1408E3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770C0-992F-4450-B261-2D8643696831}"/>
      </w:docPartPr>
      <w:docPartBody>
        <w:p w:rsidR="00B66627" w:rsidRDefault="00B66627">
          <w:pPr>
            <w:pStyle w:val="DCB81D0738C84B2386673D1408E355C8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27"/>
    <w:rsid w:val="00026512"/>
    <w:rsid w:val="00043857"/>
    <w:rsid w:val="001925AF"/>
    <w:rsid w:val="003851D5"/>
    <w:rsid w:val="006B14A7"/>
    <w:rsid w:val="00785C21"/>
    <w:rsid w:val="00803A80"/>
    <w:rsid w:val="00843173"/>
    <w:rsid w:val="00AC55E4"/>
    <w:rsid w:val="00B66627"/>
    <w:rsid w:val="00C41EEB"/>
    <w:rsid w:val="00DE7570"/>
    <w:rsid w:val="00E50C2F"/>
    <w:rsid w:val="00ED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092CC435EE43BCB580DE04117E1D47">
    <w:name w:val="35092CC435EE43BCB580DE04117E1D4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920F94AB9214981A9D268643AFE9CBA">
    <w:name w:val="3920F94AB9214981A9D268643AFE9CBA"/>
  </w:style>
  <w:style w:type="paragraph" w:customStyle="1" w:styleId="14DBF992710448E0B7D62869CCDF5DCC">
    <w:name w:val="14DBF992710448E0B7D62869CCDF5DCC"/>
  </w:style>
  <w:style w:type="paragraph" w:customStyle="1" w:styleId="19D866EE48CD4B0FA4904DD2D9C06FED">
    <w:name w:val="19D866EE48CD4B0FA4904DD2D9C06FED"/>
  </w:style>
  <w:style w:type="paragraph" w:customStyle="1" w:styleId="8D7916ED59C941A2BB56FD07124355DB">
    <w:name w:val="8D7916ED59C941A2BB56FD07124355DB"/>
  </w:style>
  <w:style w:type="paragraph" w:customStyle="1" w:styleId="1247AC6AFC8B4AD09CF41BD059CA1404">
    <w:name w:val="1247AC6AFC8B4AD09CF41BD059CA1404"/>
  </w:style>
  <w:style w:type="paragraph" w:customStyle="1" w:styleId="432599710DF544329A9980541EA6BA52">
    <w:name w:val="432599710DF544329A9980541EA6BA52"/>
  </w:style>
  <w:style w:type="paragraph" w:customStyle="1" w:styleId="AC16FB7DA4054001BABADF85F4F8C310">
    <w:name w:val="AC16FB7DA4054001BABADF85F4F8C310"/>
  </w:style>
  <w:style w:type="paragraph" w:customStyle="1" w:styleId="FA7F7D3EC7464049A8F7EBB0CA289FA7">
    <w:name w:val="FA7F7D3EC7464049A8F7EBB0CA289FA7"/>
  </w:style>
  <w:style w:type="paragraph" w:customStyle="1" w:styleId="EA24B2C4001E455DA718B950C8B05543">
    <w:name w:val="EA24B2C4001E455DA718B950C8B05543"/>
  </w:style>
  <w:style w:type="paragraph" w:customStyle="1" w:styleId="536FC38DAA7647A392C4DC943BD44ADC">
    <w:name w:val="536FC38DAA7647A392C4DC943BD44ADC"/>
  </w:style>
  <w:style w:type="paragraph" w:customStyle="1" w:styleId="51B47548320B44AA93D788A54F34B231">
    <w:name w:val="51B47548320B44AA93D788A54F34B231"/>
  </w:style>
  <w:style w:type="paragraph" w:customStyle="1" w:styleId="E6646B08D1BB4A199AA509CB8C310249">
    <w:name w:val="E6646B08D1BB4A199AA509CB8C310249"/>
  </w:style>
  <w:style w:type="paragraph" w:customStyle="1" w:styleId="E705AB71A6C64FDF9C368FFDB6647AED">
    <w:name w:val="E705AB71A6C64FDF9C368FFDB6647AED"/>
  </w:style>
  <w:style w:type="paragraph" w:customStyle="1" w:styleId="FD969DA4A98C4BEB9EDEE2ABE4436DDA">
    <w:name w:val="FD969DA4A98C4BEB9EDEE2ABE4436DDA"/>
  </w:style>
  <w:style w:type="character" w:styleId="SubtleReference">
    <w:name w:val="Subtle Reference"/>
    <w:basedOn w:val="DefaultParagraphFont"/>
    <w:uiPriority w:val="10"/>
    <w:qFormat/>
    <w:rsid w:val="00B66627"/>
    <w:rPr>
      <w:b/>
      <w:caps w:val="0"/>
      <w:smallCaps/>
      <w:color w:val="595959" w:themeColor="text1" w:themeTint="A6"/>
    </w:rPr>
  </w:style>
  <w:style w:type="paragraph" w:customStyle="1" w:styleId="3D769456751F4C788245735B632A15B6">
    <w:name w:val="3D769456751F4C788245735B632A15B6"/>
  </w:style>
  <w:style w:type="paragraph" w:customStyle="1" w:styleId="60DFCC40AA514110AEC9172A21DC1E13">
    <w:name w:val="60DFCC40AA514110AEC9172A21DC1E13"/>
  </w:style>
  <w:style w:type="paragraph" w:customStyle="1" w:styleId="82DD38D9582E4061914081BA90C99AB0">
    <w:name w:val="82DD38D9582E4061914081BA90C99AB0"/>
  </w:style>
  <w:style w:type="paragraph" w:customStyle="1" w:styleId="91792153ACF9424E857CC23263649A6C">
    <w:name w:val="91792153ACF9424E857CC23263649A6C"/>
  </w:style>
  <w:style w:type="paragraph" w:customStyle="1" w:styleId="3211E79FFCAC42DFA9B6E2D99937F247">
    <w:name w:val="3211E79FFCAC42DFA9B6E2D99937F247"/>
  </w:style>
  <w:style w:type="paragraph" w:customStyle="1" w:styleId="8D44B9A53F1248B68C5395687D1B5C5A">
    <w:name w:val="8D44B9A53F1248B68C5395687D1B5C5A"/>
  </w:style>
  <w:style w:type="paragraph" w:customStyle="1" w:styleId="7785A95B583D474B974E029A2E8413EE">
    <w:name w:val="7785A95B583D474B974E029A2E8413EE"/>
  </w:style>
  <w:style w:type="paragraph" w:customStyle="1" w:styleId="6712E46BAFE14F94821A3B0B68D2DC81">
    <w:name w:val="6712E46BAFE14F94821A3B0B68D2DC81"/>
  </w:style>
  <w:style w:type="paragraph" w:customStyle="1" w:styleId="2716C87293144141B8B6D9A1B2013EBE">
    <w:name w:val="2716C87293144141B8B6D9A1B2013EBE"/>
  </w:style>
  <w:style w:type="paragraph" w:customStyle="1" w:styleId="3E1F98A14B134E21A3182FE08374E812">
    <w:name w:val="3E1F98A14B134E21A3182FE08374E812"/>
  </w:style>
  <w:style w:type="paragraph" w:customStyle="1" w:styleId="9EC5731BB6CB4B9BB2899FBF608A2479">
    <w:name w:val="9EC5731BB6CB4B9BB2899FBF608A2479"/>
  </w:style>
  <w:style w:type="paragraph" w:customStyle="1" w:styleId="A3831495C53942C484CD30F3B20DF30C">
    <w:name w:val="A3831495C53942C484CD30F3B20DF30C"/>
  </w:style>
  <w:style w:type="paragraph" w:customStyle="1" w:styleId="6BDA331E5A7F4DCBA477A29EA1D2B1D6">
    <w:name w:val="6BDA331E5A7F4DCBA477A29EA1D2B1D6"/>
  </w:style>
  <w:style w:type="paragraph" w:customStyle="1" w:styleId="8B44C72E5BD24301BCAE1863B3BC4240">
    <w:name w:val="8B44C72E5BD24301BCAE1863B3BC4240"/>
  </w:style>
  <w:style w:type="paragraph" w:customStyle="1" w:styleId="438D5DCC5BA14B3F920989064E15C031">
    <w:name w:val="438D5DCC5BA14B3F920989064E15C031"/>
  </w:style>
  <w:style w:type="paragraph" w:customStyle="1" w:styleId="AE4473DFC7084BB6BF3055E86228A354">
    <w:name w:val="AE4473DFC7084BB6BF3055E86228A354"/>
  </w:style>
  <w:style w:type="paragraph" w:customStyle="1" w:styleId="698A6C581EFA444E97418FAC631A3D29">
    <w:name w:val="698A6C581EFA444E97418FAC631A3D29"/>
  </w:style>
  <w:style w:type="paragraph" w:customStyle="1" w:styleId="5A096DEFCAF640B9A69100DDE39D1385">
    <w:name w:val="5A096DEFCAF640B9A69100DDE39D1385"/>
  </w:style>
  <w:style w:type="paragraph" w:customStyle="1" w:styleId="DCB81D0738C84B2386673D1408E355C8">
    <w:name w:val="DCB81D0738C84B2386673D1408E355C8"/>
  </w:style>
  <w:style w:type="paragraph" w:customStyle="1" w:styleId="18717B35146644FFAF2F1B39E4AB603F">
    <w:name w:val="18717B35146644FFAF2F1B39E4AB603F"/>
  </w:style>
  <w:style w:type="paragraph" w:customStyle="1" w:styleId="D0047786B4FC40B8A994785F519DFC18">
    <w:name w:val="D0047786B4FC40B8A994785F519DFC18"/>
  </w:style>
  <w:style w:type="paragraph" w:customStyle="1" w:styleId="B5C3FA2D744E44BBBC877CC1B0E216B8">
    <w:name w:val="B5C3FA2D744E44BBBC877CC1B0E216B8"/>
  </w:style>
  <w:style w:type="paragraph" w:customStyle="1" w:styleId="5E2A021ED90340189AD83E58395EFD17">
    <w:name w:val="5E2A021ED90340189AD83E58395EFD17"/>
  </w:style>
  <w:style w:type="paragraph" w:customStyle="1" w:styleId="BB3C02FB131E4E01B2311ABA7FF57554">
    <w:name w:val="BB3C02FB131E4E01B2311ABA7FF57554"/>
  </w:style>
  <w:style w:type="paragraph" w:customStyle="1" w:styleId="8ED905FA81004D7DA4AED79AB1879523">
    <w:name w:val="8ED905FA81004D7DA4AED79AB1879523"/>
  </w:style>
  <w:style w:type="paragraph" w:customStyle="1" w:styleId="A3463E9B332242CB82170DDDC3B0D05E">
    <w:name w:val="A3463E9B332242CB82170DDDC3B0D05E"/>
  </w:style>
  <w:style w:type="paragraph" w:customStyle="1" w:styleId="1BC1ECC2ACFE47F0A611D6A63A47897B">
    <w:name w:val="1BC1ECC2ACFE47F0A611D6A63A47897B"/>
    <w:rsid w:val="00B66627"/>
  </w:style>
  <w:style w:type="paragraph" w:customStyle="1" w:styleId="6B72336A9A52435D8526F176BDE96328">
    <w:name w:val="6B72336A9A52435D8526F176BDE96328"/>
    <w:rsid w:val="00B66627"/>
  </w:style>
  <w:style w:type="paragraph" w:customStyle="1" w:styleId="49331D14D87940C788C8D64A56C546ED">
    <w:name w:val="49331D14D87940C788C8D64A56C546ED"/>
    <w:rsid w:val="00B66627"/>
  </w:style>
  <w:style w:type="paragraph" w:customStyle="1" w:styleId="79ABC92402BC4E1BA19341C71ECB2F86">
    <w:name w:val="79ABC92402BC4E1BA19341C71ECB2F86"/>
    <w:rsid w:val="00B66627"/>
  </w:style>
  <w:style w:type="paragraph" w:customStyle="1" w:styleId="842C9D164F444FE2A14D5AF22F4D8822">
    <w:name w:val="842C9D164F444FE2A14D5AF22F4D8822"/>
    <w:rsid w:val="00B66627"/>
  </w:style>
  <w:style w:type="paragraph" w:customStyle="1" w:styleId="E303506C03DB46DA83C5455B7AF9AC9A">
    <w:name w:val="E303506C03DB46DA83C5455B7AF9AC9A"/>
    <w:rsid w:val="00B66627"/>
  </w:style>
  <w:style w:type="paragraph" w:customStyle="1" w:styleId="F2AACF64D2EB4AE9A095423ED18AF0DF">
    <w:name w:val="F2AACF64D2EB4AE9A095423ED18AF0DF"/>
    <w:rsid w:val="00B66627"/>
  </w:style>
  <w:style w:type="paragraph" w:customStyle="1" w:styleId="C31368718BF046DA841467C9A7B2CC26">
    <w:name w:val="C31368718BF046DA841467C9A7B2CC26"/>
    <w:rsid w:val="00B66627"/>
  </w:style>
  <w:style w:type="paragraph" w:customStyle="1" w:styleId="5775649C1EF14D00A545861598E7D5B3">
    <w:name w:val="5775649C1EF14D00A545861598E7D5B3"/>
    <w:rsid w:val="00B66627"/>
  </w:style>
  <w:style w:type="paragraph" w:customStyle="1" w:styleId="22204C002BAC4088B5E0F24510086CD9">
    <w:name w:val="22204C002BAC4088B5E0F24510086CD9"/>
    <w:rsid w:val="00B66627"/>
  </w:style>
  <w:style w:type="paragraph" w:customStyle="1" w:styleId="FE66044B205043858A5FC7A1E221AA9C">
    <w:name w:val="FE66044B205043858A5FC7A1E221AA9C"/>
    <w:rsid w:val="00B66627"/>
  </w:style>
  <w:style w:type="paragraph" w:customStyle="1" w:styleId="2A24E6BE85824E3EB7ACAB08E0205D36">
    <w:name w:val="2A24E6BE85824E3EB7ACAB08E0205D36"/>
    <w:rsid w:val="00B66627"/>
  </w:style>
  <w:style w:type="paragraph" w:customStyle="1" w:styleId="B069E0D3DC2E4EA280C17F51792325FE">
    <w:name w:val="B069E0D3DC2E4EA280C17F51792325FE"/>
    <w:rsid w:val="00B66627"/>
  </w:style>
  <w:style w:type="paragraph" w:customStyle="1" w:styleId="691748D23526427DAD9FC0614E6D2FC7">
    <w:name w:val="691748D23526427DAD9FC0614E6D2FC7"/>
    <w:rsid w:val="00B66627"/>
  </w:style>
  <w:style w:type="paragraph" w:customStyle="1" w:styleId="9C0B095021834DA18DEE80CC52E1D804">
    <w:name w:val="9C0B095021834DA18DEE80CC52E1D804"/>
    <w:rsid w:val="00B66627"/>
  </w:style>
  <w:style w:type="paragraph" w:customStyle="1" w:styleId="217A18C13FA24E53AB4A56EFDCD2D469">
    <w:name w:val="217A18C13FA24E53AB4A56EFDCD2D469"/>
    <w:rsid w:val="00B66627"/>
  </w:style>
  <w:style w:type="paragraph" w:customStyle="1" w:styleId="195219998DB04CC9A30DAA4ED9158D39">
    <w:name w:val="195219998DB04CC9A30DAA4ED9158D39"/>
  </w:style>
  <w:style w:type="paragraph" w:customStyle="1" w:styleId="E74511C1C4714DB3B37C89FCB372B8C3">
    <w:name w:val="E74511C1C4714DB3B37C89FCB372B8C3"/>
  </w:style>
  <w:style w:type="paragraph" w:customStyle="1" w:styleId="FD69DF6A380D44579C325D897B62A02B">
    <w:name w:val="FD69DF6A380D44579C325D897B62A02B"/>
    <w:rsid w:val="003851D5"/>
  </w:style>
  <w:style w:type="paragraph" w:customStyle="1" w:styleId="BBD49153DBE74A2DB36DDA6651CF22EC">
    <w:name w:val="BBD49153DBE74A2DB36DDA6651CF22EC"/>
    <w:rsid w:val="00AC55E4"/>
  </w:style>
  <w:style w:type="paragraph" w:customStyle="1" w:styleId="D2959753D7DA49D4B8A6670A3B7C22DB">
    <w:name w:val="D2959753D7DA49D4B8A6670A3B7C22DB"/>
    <w:rsid w:val="00803A80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</Template>
  <TotalTime>280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Kumari M</dc:creator>
  <cp:keywords/>
  <dc:description/>
  <cp:lastModifiedBy>Mohana Kumari</cp:lastModifiedBy>
  <cp:revision>32</cp:revision>
  <dcterms:created xsi:type="dcterms:W3CDTF">2018-01-09T05:00:00Z</dcterms:created>
  <dcterms:modified xsi:type="dcterms:W3CDTF">2018-11-02T02:49:00Z</dcterms:modified>
  <cp:category/>
</cp:coreProperties>
</file>